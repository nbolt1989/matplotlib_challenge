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B027E" w:rsidRPr="00B84601" w:rsidRDefault="00311C78">
      <w:pPr>
        <w:pStyle w:val="Heading1"/>
        <w:rPr>
          <w:color w:val="000000" w:themeColor="text1"/>
        </w:rPr>
      </w:pPr>
      <w:r w:rsidRPr="00B84601">
        <w:rPr>
          <w:color w:val="000000" w:themeColor="text1"/>
        </w:rPr>
        <w:t>Three Observations and Inferences</w:t>
      </w:r>
    </w:p>
    <w:p w:rsidR="00DB027E" w:rsidRDefault="00B84601" w:rsidP="00B84601">
      <w:pPr>
        <w:pStyle w:val="ListBullet"/>
      </w:pPr>
      <w:r>
        <w:t xml:space="preserve">Observation One: </w:t>
      </w:r>
      <w:proofErr w:type="spellStart"/>
      <w:r>
        <w:t>Capomulin</w:t>
      </w:r>
      <w:proofErr w:type="spellEnd"/>
      <w:r>
        <w:t xml:space="preserve"> and </w:t>
      </w:r>
      <w:proofErr w:type="spellStart"/>
      <w:r>
        <w:t>Ramicane</w:t>
      </w:r>
      <w:proofErr w:type="spellEnd"/>
      <w:r>
        <w:t xml:space="preserve"> had the lowest SEMs, standard deviations, and average tumor size. By having these stats, </w:t>
      </w:r>
      <w:proofErr w:type="spellStart"/>
      <w:r>
        <w:t>Ramicane</w:t>
      </w:r>
      <w:proofErr w:type="spellEnd"/>
      <w:r>
        <w:t xml:space="preserve"> and </w:t>
      </w:r>
      <w:proofErr w:type="spellStart"/>
      <w:r>
        <w:t>Capomulin</w:t>
      </w:r>
      <w:proofErr w:type="spellEnd"/>
      <w:r>
        <w:t xml:space="preserve"> are likely the most effective. </w:t>
      </w:r>
    </w:p>
    <w:p w:rsidR="00B84601" w:rsidRDefault="00B84601" w:rsidP="00B84601">
      <w:pPr>
        <w:pStyle w:val="ListBullet"/>
      </w:pPr>
      <w:r>
        <w:t xml:space="preserve">Observation Two: </w:t>
      </w:r>
      <w:proofErr w:type="spellStart"/>
      <w:r>
        <w:t>Propriva</w:t>
      </w:r>
      <w:proofErr w:type="spellEnd"/>
      <w:r>
        <w:t xml:space="preserve"> had the fewest total number of mice across all timepoints, indicating some ineffectiveness with this treatment</w:t>
      </w:r>
      <w:r w:rsidR="003D5FFC">
        <w:t xml:space="preserve"> since mice were dying off sooner versus other treatments. </w:t>
      </w:r>
    </w:p>
    <w:p w:rsidR="00B84601" w:rsidRDefault="00B84601" w:rsidP="00B84601">
      <w:pPr>
        <w:pStyle w:val="ListBullet"/>
      </w:pPr>
      <w:r>
        <w:t>Observation Three:</w:t>
      </w:r>
      <w:r w:rsidR="003D5FFC">
        <w:t xml:space="preserve"> There is a strong correlation between mouse weight and average tumor size on the drug regimen </w:t>
      </w:r>
      <w:proofErr w:type="spellStart"/>
      <w:r w:rsidR="003D5FFC">
        <w:t>capomulin</w:t>
      </w:r>
      <w:proofErr w:type="spellEnd"/>
      <w:r w:rsidR="003D5FFC">
        <w:t xml:space="preserve">; correlation coefficient is .84. </w:t>
      </w:r>
    </w:p>
    <w:p w:rsidR="00B84601" w:rsidRDefault="00B84601" w:rsidP="00B84601">
      <w:pPr>
        <w:pStyle w:val="ListBullet"/>
        <w:numPr>
          <w:ilvl w:val="0"/>
          <w:numId w:val="0"/>
        </w:numPr>
        <w:ind w:left="432"/>
      </w:pPr>
    </w:p>
    <w:p w:rsidR="00DB027E" w:rsidRDefault="00C0401D">
      <w:pPr>
        <w:pStyle w:val="Heading2"/>
      </w:pPr>
      <w:r>
        <w:t>T</w:t>
      </w:r>
      <w:r>
        <w:t xml:space="preserve">o learn more </w:t>
      </w:r>
      <w:r>
        <w:t>visit</w:t>
      </w:r>
      <w:r w:rsidR="00B84601">
        <w:t xml:space="preserve">: </w:t>
      </w:r>
      <w:r>
        <w:t xml:space="preserve"> </w:t>
      </w:r>
      <w:r w:rsidR="00B84601" w:rsidRPr="00B84601">
        <w:rPr>
          <w:color w:val="000000" w:themeColor="text1"/>
        </w:rPr>
        <w:fldChar w:fldCharType="begin"/>
      </w:r>
      <w:r w:rsidR="00B84601" w:rsidRPr="00B84601">
        <w:rPr>
          <w:color w:val="000000" w:themeColor="text1"/>
        </w:rPr>
        <w:instrText xml:space="preserve"> HYPERLINK "https://github.com/nbolt1989/matplotlib_challenge" </w:instrText>
      </w:r>
      <w:r w:rsidR="00B84601" w:rsidRPr="00B84601">
        <w:rPr>
          <w:color w:val="000000" w:themeColor="text1"/>
        </w:rPr>
        <w:fldChar w:fldCharType="separate"/>
      </w:r>
      <w:r w:rsidR="00B84601" w:rsidRPr="00B84601">
        <w:rPr>
          <w:rStyle w:val="Hyperlink"/>
          <w:color w:val="000000" w:themeColor="text1"/>
        </w:rPr>
        <w:t>https://github.com/nbolt1989/matplotlib_challenge</w:t>
      </w:r>
      <w:r w:rsidR="00B84601" w:rsidRPr="00B84601">
        <w:rPr>
          <w:color w:val="000000" w:themeColor="text1"/>
        </w:rPr>
        <w:fldChar w:fldCharType="end"/>
      </w:r>
    </w:p>
    <w:sectPr w:rsidR="00DB027E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0401D" w:rsidRDefault="00C0401D">
      <w:r>
        <w:separator/>
      </w:r>
    </w:p>
    <w:p w:rsidR="00C0401D" w:rsidRDefault="00C0401D"/>
  </w:endnote>
  <w:endnote w:type="continuationSeparator" w:id="0">
    <w:p w:rsidR="00C0401D" w:rsidRDefault="00C0401D">
      <w:r>
        <w:continuationSeparator/>
      </w:r>
    </w:p>
    <w:p w:rsidR="00C0401D" w:rsidRDefault="00C040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027E" w:rsidRDefault="00C0401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0401D" w:rsidRDefault="00C0401D">
      <w:r>
        <w:separator/>
      </w:r>
    </w:p>
    <w:p w:rsidR="00C0401D" w:rsidRDefault="00C0401D"/>
  </w:footnote>
  <w:footnote w:type="continuationSeparator" w:id="0">
    <w:p w:rsidR="00C0401D" w:rsidRDefault="00C0401D">
      <w:r>
        <w:continuationSeparator/>
      </w:r>
    </w:p>
    <w:p w:rsidR="00C0401D" w:rsidRDefault="00C0401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C78"/>
    <w:rsid w:val="00311C78"/>
    <w:rsid w:val="003D5FFC"/>
    <w:rsid w:val="00B84601"/>
    <w:rsid w:val="00C0401D"/>
    <w:rsid w:val="00DB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9EFF61"/>
  <w15:chartTrackingRefBased/>
  <w15:docId w15:val="{2FD30221-E5B5-2644-82E2-96E1C562E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6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4601"/>
    <w:rPr>
      <w:color w:val="214C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athanbolt/Library/Containers/com.microsoft.Word/Data/Library/Application%20Support/Microsoft/Office/16.0/DTS/en-US%7bA8E0869E-76A2-C845-9976-AD6E010873D6%7d/%7b2A35A749-2A21-C54B-8AD6-0D6B61A780F0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11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Bolt</dc:creator>
  <cp:keywords/>
  <dc:description/>
  <cp:lastModifiedBy>Nathan Bolt</cp:lastModifiedBy>
  <cp:revision>2</cp:revision>
  <dcterms:created xsi:type="dcterms:W3CDTF">2020-07-05T17:53:00Z</dcterms:created>
  <dcterms:modified xsi:type="dcterms:W3CDTF">2020-07-05T18:09:00Z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